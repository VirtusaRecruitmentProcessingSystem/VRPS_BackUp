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246987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double" w:sz="4" w:space="0" w:color="38CF91"/>
            </w:tcBorders>
          </w:tcPr>
          <w:p w:rsidR="00571ABD" w:rsidRPr="002733D0" w:rsidRDefault="00FC4315" w:rsidP="00FC4315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Team Lead</w:t>
            </w:r>
            <w:r w:rsidR="00472CF8">
              <w:rPr>
                <w:rFonts w:ascii="Arial" w:hAnsi="Arial" w:cs="Arial"/>
                <w:color w:val="2D70E1"/>
              </w:rPr>
              <w:t>er</w:t>
            </w:r>
            <w:bookmarkStart w:id="0" w:name="_GoBack"/>
            <w:bookmarkEnd w:id="0"/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6833DC" w:rsidP="0068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Cheekoti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Saibharadwaj</w:t>
            </w:r>
            <w:proofErr w:type="spellEnd"/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FB0DA6" w:rsidP="00FB0DA6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 xml:space="preserve">Case Study                 </w:t>
            </w:r>
          </w:p>
        </w:tc>
        <w:tc>
          <w:tcPr>
            <w:tcW w:w="3384" w:type="dxa"/>
          </w:tcPr>
          <w:p w:rsidR="004A4768" w:rsidRPr="002733D0" w:rsidRDefault="00470C96" w:rsidP="0068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VRPS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6833DC" w:rsidP="0068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KranthiKiran</w:t>
            </w:r>
            <w:proofErr w:type="spellEnd"/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6833DC" w:rsidP="0068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6833DC" w:rsidP="0068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0916BF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00" w:type="dxa"/>
        </w:trPr>
        <w:tc>
          <w:tcPr>
            <w:tcW w:w="6300" w:type="dxa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0916BF">
        <w:tc>
          <w:tcPr>
            <w:tcW w:w="6300" w:type="dxa"/>
            <w:tcBorders>
              <w:top w:val="double" w:sz="4" w:space="0" w:color="38CF91"/>
            </w:tcBorders>
          </w:tcPr>
          <w:p w:rsidR="00571ABD" w:rsidRPr="002733D0" w:rsidRDefault="00246987" w:rsidP="00470C96">
            <w:pPr>
              <w:pStyle w:val="Heading3"/>
              <w:tabs>
                <w:tab w:val="left" w:pos="3900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470C96">
              <w:rPr>
                <w:rFonts w:ascii="Arial" w:hAnsi="Arial" w:cs="Arial"/>
              </w:rPr>
              <w:tab/>
              <w:t>Team Member</w:t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470C96" w:rsidRPr="002733D0" w:rsidTr="000916BF">
        <w:tc>
          <w:tcPr>
            <w:tcW w:w="630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Document</w:t>
            </w:r>
            <w:r w:rsidR="000916BF"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="000916BF">
              <w:rPr>
                <w:rFonts w:ascii="Arial" w:hAnsi="Arial" w:cs="Arial"/>
              </w:rPr>
              <w:t>Cheekoti</w:t>
            </w:r>
            <w:proofErr w:type="spellEnd"/>
            <w:r w:rsidR="000916BF">
              <w:rPr>
                <w:rFonts w:ascii="Arial" w:hAnsi="Arial" w:cs="Arial"/>
              </w:rPr>
              <w:t xml:space="preserve"> </w:t>
            </w:r>
            <w:proofErr w:type="spellStart"/>
            <w:r w:rsidR="000916BF">
              <w:rPr>
                <w:rFonts w:ascii="Arial" w:hAnsi="Arial" w:cs="Arial"/>
              </w:rPr>
              <w:t>Saibharadwaj</w:t>
            </w:r>
            <w:proofErr w:type="spellEnd"/>
          </w:p>
        </w:tc>
        <w:tc>
          <w:tcPr>
            <w:tcW w:w="207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30" w:type="dxa"/>
          </w:tcPr>
          <w:p w:rsidR="00470C96" w:rsidRPr="002733D0" w:rsidRDefault="009602FB" w:rsidP="0009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470C96" w:rsidRPr="002733D0" w:rsidTr="000916BF">
        <w:tc>
          <w:tcPr>
            <w:tcW w:w="6300" w:type="dxa"/>
          </w:tcPr>
          <w:p w:rsidR="00470C96" w:rsidRPr="002733D0" w:rsidRDefault="00470C96" w:rsidP="000916BF">
            <w:pPr>
              <w:tabs>
                <w:tab w:val="left" w:pos="41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Description Document</w:t>
            </w:r>
            <w:r w:rsidR="000916BF">
              <w:rPr>
                <w:rFonts w:ascii="Arial" w:hAnsi="Arial" w:cs="Arial"/>
              </w:rPr>
              <w:t xml:space="preserve">                    </w:t>
            </w:r>
            <w:proofErr w:type="spellStart"/>
            <w:r w:rsidR="000916BF">
              <w:rPr>
                <w:rFonts w:ascii="Arial" w:hAnsi="Arial" w:cs="Arial"/>
              </w:rPr>
              <w:t>Jyothisri</w:t>
            </w:r>
            <w:proofErr w:type="spellEnd"/>
            <w:r w:rsidR="000916BF">
              <w:rPr>
                <w:rFonts w:ascii="Arial" w:hAnsi="Arial" w:cs="Arial"/>
              </w:rPr>
              <w:t xml:space="preserve"> </w:t>
            </w:r>
            <w:proofErr w:type="spellStart"/>
            <w:r w:rsidR="000916BF">
              <w:rPr>
                <w:rFonts w:ascii="Arial" w:hAnsi="Arial" w:cs="Arial"/>
              </w:rPr>
              <w:t>Kolla</w:t>
            </w:r>
            <w:proofErr w:type="spellEnd"/>
          </w:p>
        </w:tc>
        <w:tc>
          <w:tcPr>
            <w:tcW w:w="207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30" w:type="dxa"/>
          </w:tcPr>
          <w:p w:rsidR="00470C96" w:rsidRPr="002733D0" w:rsidRDefault="009602FB" w:rsidP="0009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470C96" w:rsidRPr="002733D0" w:rsidTr="000916BF">
        <w:tc>
          <w:tcPr>
            <w:tcW w:w="630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Classes in Project Prototype</w:t>
            </w:r>
            <w:r w:rsidR="000916BF">
              <w:rPr>
                <w:rFonts w:ascii="Arial" w:hAnsi="Arial" w:cs="Arial"/>
              </w:rPr>
              <w:t xml:space="preserve">                     DV </w:t>
            </w:r>
            <w:proofErr w:type="spellStart"/>
            <w:r w:rsidR="000916BF">
              <w:rPr>
                <w:rFonts w:ascii="Arial" w:hAnsi="Arial" w:cs="Arial"/>
              </w:rPr>
              <w:t>Janakiram</w:t>
            </w:r>
            <w:proofErr w:type="spellEnd"/>
            <w:r w:rsidR="000916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7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30" w:type="dxa"/>
          </w:tcPr>
          <w:p w:rsidR="00470C96" w:rsidRPr="002733D0" w:rsidRDefault="009602FB" w:rsidP="0009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470C96" w:rsidRPr="002733D0" w:rsidTr="000916BF">
        <w:tc>
          <w:tcPr>
            <w:tcW w:w="630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Table Creation</w:t>
            </w:r>
            <w:r w:rsidR="000916BF">
              <w:rPr>
                <w:rFonts w:ascii="Arial" w:hAnsi="Arial" w:cs="Arial"/>
              </w:rPr>
              <w:t xml:space="preserve">                          </w:t>
            </w:r>
            <w:proofErr w:type="spellStart"/>
            <w:r w:rsidR="000916BF">
              <w:rPr>
                <w:rFonts w:ascii="Arial" w:hAnsi="Arial" w:cs="Arial"/>
              </w:rPr>
              <w:t>SonyVallem</w:t>
            </w:r>
            <w:proofErr w:type="spellEnd"/>
          </w:p>
        </w:tc>
        <w:tc>
          <w:tcPr>
            <w:tcW w:w="207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30" w:type="dxa"/>
          </w:tcPr>
          <w:p w:rsidR="00470C96" w:rsidRPr="002733D0" w:rsidRDefault="009602FB" w:rsidP="0009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470C96" w:rsidRPr="002733D0" w:rsidTr="000916BF">
        <w:tc>
          <w:tcPr>
            <w:tcW w:w="6300" w:type="dxa"/>
          </w:tcPr>
          <w:p w:rsidR="00470C96" w:rsidRPr="002733D0" w:rsidRDefault="000916BF" w:rsidP="000916BF">
            <w:pPr>
              <w:tabs>
                <w:tab w:val="left" w:pos="41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Collection Frame Works                           </w:t>
            </w:r>
            <w:proofErr w:type="spellStart"/>
            <w:r>
              <w:rPr>
                <w:rFonts w:ascii="Arial" w:hAnsi="Arial" w:cs="Arial"/>
              </w:rPr>
              <w:t>SamathaRamidi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7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30" w:type="dxa"/>
          </w:tcPr>
          <w:p w:rsidR="00470C96" w:rsidRPr="002733D0" w:rsidRDefault="009602FB" w:rsidP="0009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470C96" w:rsidRPr="002733D0" w:rsidTr="000916BF">
        <w:tc>
          <w:tcPr>
            <w:tcW w:w="630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470C96" w:rsidRPr="002733D0" w:rsidRDefault="00470C96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470C96" w:rsidRPr="002733D0" w:rsidRDefault="00470C96" w:rsidP="00470C96">
            <w:pPr>
              <w:rPr>
                <w:rFonts w:ascii="Arial" w:hAnsi="Arial" w:cs="Arial"/>
              </w:rPr>
            </w:pP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0916BF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0916BF" w:rsidRDefault="002733D0" w:rsidP="003A12B5">
            <w:pPr>
              <w:pStyle w:val="Heading3"/>
              <w:outlineLvl w:val="2"/>
              <w:rPr>
                <w:rFonts w:ascii="Arial" w:hAnsi="Arial" w:cs="Arial"/>
              </w:rPr>
            </w:pPr>
            <w:r w:rsidRPr="000916BF">
              <w:rPr>
                <w:rFonts w:ascii="Arial" w:hAnsi="Arial" w:cs="Arial"/>
                <w:color w:val="2D70E1"/>
              </w:rPr>
              <w:t>Long-term goals</w:t>
            </w:r>
          </w:p>
        </w:tc>
      </w:tr>
      <w:tr w:rsidR="00571ABD" w:rsidRPr="000916BF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0916BF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0916BF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0916BF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0916BF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0916BF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0916BF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0916BF" w:rsidTr="0093607A">
        <w:tc>
          <w:tcPr>
            <w:tcW w:w="6300" w:type="dxa"/>
          </w:tcPr>
          <w:p w:rsidR="0070244F" w:rsidRPr="000916BF" w:rsidRDefault="000916BF" w:rsidP="0070244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Virtusa</w:t>
            </w:r>
            <w:proofErr w:type="spellEnd"/>
            <w:r>
              <w:rPr>
                <w:rFonts w:ascii="Arial" w:hAnsi="Arial" w:cs="Arial"/>
              </w:rPr>
              <w:t xml:space="preserve"> Recruitment Process System</w:t>
            </w:r>
          </w:p>
        </w:tc>
        <w:tc>
          <w:tcPr>
            <w:tcW w:w="2070" w:type="dxa"/>
          </w:tcPr>
          <w:p w:rsidR="0070244F" w:rsidRPr="000916BF" w:rsidRDefault="0070244F" w:rsidP="0070244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D0305E" w:rsidP="00D03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9602FB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rogress</w:t>
            </w:r>
          </w:p>
        </w:tc>
      </w:tr>
      <w:tr w:rsidR="0070244F" w:rsidRPr="000916BF" w:rsidTr="0093607A">
        <w:tc>
          <w:tcPr>
            <w:tcW w:w="6300" w:type="dxa"/>
          </w:tcPr>
          <w:p w:rsidR="0070244F" w:rsidRPr="000916BF" w:rsidRDefault="0070244F" w:rsidP="000916BF">
            <w:pPr>
              <w:tabs>
                <w:tab w:val="center" w:pos="3150"/>
              </w:tabs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</w:tr>
      <w:tr w:rsidR="0070244F" w:rsidRPr="000916BF" w:rsidTr="0093607A">
        <w:tc>
          <w:tcPr>
            <w:tcW w:w="630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</w:tr>
      <w:tr w:rsidR="0070244F" w:rsidRPr="000916BF" w:rsidTr="0093607A">
        <w:tc>
          <w:tcPr>
            <w:tcW w:w="630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</w:tr>
      <w:tr w:rsidR="0070244F" w:rsidRPr="000916BF" w:rsidTr="0093607A">
        <w:tc>
          <w:tcPr>
            <w:tcW w:w="630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</w:tr>
      <w:tr w:rsidR="0070244F" w:rsidRPr="000916BF" w:rsidTr="000916BF">
        <w:trPr>
          <w:trHeight w:val="70"/>
        </w:trPr>
        <w:tc>
          <w:tcPr>
            <w:tcW w:w="630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0916BF" w:rsidRDefault="0070244F" w:rsidP="000916BF">
            <w:pPr>
              <w:rPr>
                <w:rFonts w:ascii="Arial" w:hAnsi="Arial" w:cs="Arial"/>
              </w:rPr>
            </w:pPr>
          </w:p>
        </w:tc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8F4E2E">
        <w:trPr>
          <w:trHeight w:val="8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lastRenderedPageBreak/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87" w:rsidRDefault="00246987">
      <w:r>
        <w:separator/>
      </w:r>
    </w:p>
  </w:endnote>
  <w:endnote w:type="continuationSeparator" w:id="0">
    <w:p w:rsidR="00246987" w:rsidRDefault="0024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87" w:rsidRDefault="00246987">
      <w:r>
        <w:separator/>
      </w:r>
    </w:p>
  </w:footnote>
  <w:footnote w:type="continuationSeparator" w:id="0">
    <w:p w:rsidR="00246987" w:rsidRDefault="00246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D75C69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D0370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D75C69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916BF"/>
    <w:rsid w:val="000C3800"/>
    <w:rsid w:val="000F739B"/>
    <w:rsid w:val="00137348"/>
    <w:rsid w:val="00156DFB"/>
    <w:rsid w:val="001B7FE7"/>
    <w:rsid w:val="001D6F3F"/>
    <w:rsid w:val="001F039C"/>
    <w:rsid w:val="00237E27"/>
    <w:rsid w:val="00246987"/>
    <w:rsid w:val="00267213"/>
    <w:rsid w:val="002733D0"/>
    <w:rsid w:val="00292129"/>
    <w:rsid w:val="002B07FF"/>
    <w:rsid w:val="002D185D"/>
    <w:rsid w:val="003A12B5"/>
    <w:rsid w:val="00413740"/>
    <w:rsid w:val="004241F7"/>
    <w:rsid w:val="004412CB"/>
    <w:rsid w:val="00470C96"/>
    <w:rsid w:val="00472CF8"/>
    <w:rsid w:val="0048263E"/>
    <w:rsid w:val="004835D4"/>
    <w:rsid w:val="004A1D74"/>
    <w:rsid w:val="004A4768"/>
    <w:rsid w:val="004D0129"/>
    <w:rsid w:val="00571ABD"/>
    <w:rsid w:val="005F0C3D"/>
    <w:rsid w:val="00602D15"/>
    <w:rsid w:val="006653B5"/>
    <w:rsid w:val="0068098F"/>
    <w:rsid w:val="006833DC"/>
    <w:rsid w:val="006952EB"/>
    <w:rsid w:val="0070244F"/>
    <w:rsid w:val="0078306B"/>
    <w:rsid w:val="00860BE1"/>
    <w:rsid w:val="00875DA4"/>
    <w:rsid w:val="008F4E2E"/>
    <w:rsid w:val="00917EAE"/>
    <w:rsid w:val="0093607A"/>
    <w:rsid w:val="009602FB"/>
    <w:rsid w:val="0096759D"/>
    <w:rsid w:val="00A002B8"/>
    <w:rsid w:val="00A3374B"/>
    <w:rsid w:val="00A3517E"/>
    <w:rsid w:val="00AE6673"/>
    <w:rsid w:val="00B02442"/>
    <w:rsid w:val="00B109B2"/>
    <w:rsid w:val="00B86A6F"/>
    <w:rsid w:val="00BA5045"/>
    <w:rsid w:val="00BF2D58"/>
    <w:rsid w:val="00C048FB"/>
    <w:rsid w:val="00C2505B"/>
    <w:rsid w:val="00C464FA"/>
    <w:rsid w:val="00D0305E"/>
    <w:rsid w:val="00D11F1F"/>
    <w:rsid w:val="00D75C69"/>
    <w:rsid w:val="00DC2762"/>
    <w:rsid w:val="00DC4535"/>
    <w:rsid w:val="00E365B1"/>
    <w:rsid w:val="00E73555"/>
    <w:rsid w:val="00EF16BE"/>
    <w:rsid w:val="00FB0DA6"/>
    <w:rsid w:val="00FC4315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4A2C893-6B21-44E6-A93E-B2F2179E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5A7995"/>
    <w:rsid w:val="00711738"/>
    <w:rsid w:val="00713599"/>
    <w:rsid w:val="0071525A"/>
    <w:rsid w:val="007C4A2F"/>
    <w:rsid w:val="00A9690B"/>
    <w:rsid w:val="00B223D2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  <w:style w:type="paragraph" w:customStyle="1" w:styleId="D76F52FDF5C0494084B08147C994ACEA">
    <w:name w:val="D76F52FDF5C0494084B08147C994ACEA"/>
    <w:rsid w:val="00A9690B"/>
  </w:style>
  <w:style w:type="paragraph" w:customStyle="1" w:styleId="7DC44718BC90464DBB13E2C2E536901C">
    <w:name w:val="7DC44718BC90464DBB13E2C2E536901C"/>
    <w:rsid w:val="00A9690B"/>
  </w:style>
  <w:style w:type="paragraph" w:customStyle="1" w:styleId="5840B8C8CA2949F39DD0D51059305D0C">
    <w:name w:val="5840B8C8CA2949F39DD0D51059305D0C"/>
    <w:rsid w:val="00A9690B"/>
  </w:style>
  <w:style w:type="paragraph" w:customStyle="1" w:styleId="4D63314BF23E4335BF2FF3723E88903D">
    <w:name w:val="4D63314BF23E4335BF2FF3723E88903D"/>
    <w:rsid w:val="00A9690B"/>
  </w:style>
  <w:style w:type="paragraph" w:customStyle="1" w:styleId="115661598577444992CED676B0C579C0">
    <w:name w:val="115661598577444992CED676B0C579C0"/>
    <w:rsid w:val="00A9690B"/>
  </w:style>
  <w:style w:type="paragraph" w:customStyle="1" w:styleId="AE7FE58160014A5496114FFB90B2F852">
    <w:name w:val="AE7FE58160014A5496114FFB90B2F852"/>
    <w:rsid w:val="00A9690B"/>
  </w:style>
  <w:style w:type="paragraph" w:customStyle="1" w:styleId="68AD5E026180462C85EA904B13CBC86B">
    <w:name w:val="68AD5E026180462C85EA904B13CBC86B"/>
    <w:rsid w:val="00A9690B"/>
  </w:style>
  <w:style w:type="paragraph" w:customStyle="1" w:styleId="9D7C897F7A384574BA7BB1E0E0BBCE41">
    <w:name w:val="9D7C897F7A384574BA7BB1E0E0BBCE41"/>
    <w:rsid w:val="00A9690B"/>
  </w:style>
  <w:style w:type="paragraph" w:customStyle="1" w:styleId="9A71614631FD417386156A5F2648A667">
    <w:name w:val="9A71614631FD417386156A5F2648A667"/>
    <w:rsid w:val="00A9690B"/>
  </w:style>
  <w:style w:type="paragraph" w:customStyle="1" w:styleId="4B49961BBBF24B86A8F2CC2C65F0F04D">
    <w:name w:val="4B49961BBBF24B86A8F2CC2C65F0F04D"/>
    <w:rsid w:val="00A9690B"/>
  </w:style>
  <w:style w:type="paragraph" w:customStyle="1" w:styleId="7D6601FFA92848008E44977AF5D06467">
    <w:name w:val="7D6601FFA92848008E44977AF5D06467"/>
    <w:rsid w:val="00A9690B"/>
  </w:style>
  <w:style w:type="paragraph" w:customStyle="1" w:styleId="BAB8855075EF45CFA01D65759A8F94DA">
    <w:name w:val="BAB8855075EF45CFA01D65759A8F94DA"/>
    <w:rsid w:val="00A9690B"/>
  </w:style>
  <w:style w:type="paragraph" w:customStyle="1" w:styleId="F8E5A6AAA3B241C4ABA1F33EF811D6D8">
    <w:name w:val="F8E5A6AAA3B241C4ABA1F33EF811D6D8"/>
    <w:rsid w:val="00A9690B"/>
  </w:style>
  <w:style w:type="paragraph" w:customStyle="1" w:styleId="3B5A5405A1994F149FA5AE129B2310A5">
    <w:name w:val="3B5A5405A1994F149FA5AE129B2310A5"/>
    <w:rsid w:val="00A9690B"/>
  </w:style>
  <w:style w:type="paragraph" w:customStyle="1" w:styleId="A7D4B3CFAFA645778010218C26382B3F">
    <w:name w:val="A7D4B3CFAFA645778010218C26382B3F"/>
    <w:rsid w:val="00A9690B"/>
  </w:style>
  <w:style w:type="paragraph" w:customStyle="1" w:styleId="3C2CBFC3295D4CF1971AE3243BCCD518">
    <w:name w:val="3C2CBFC3295D4CF1971AE3243BCCD518"/>
    <w:rsid w:val="00A9690B"/>
  </w:style>
  <w:style w:type="paragraph" w:customStyle="1" w:styleId="33E0F244D1AA47DBB12DD3C742459E90">
    <w:name w:val="33E0F244D1AA47DBB12DD3C742459E90"/>
    <w:rsid w:val="00A9690B"/>
  </w:style>
  <w:style w:type="paragraph" w:customStyle="1" w:styleId="B2FD885DC68B4666BC3FC70961E8EB3A">
    <w:name w:val="B2FD885DC68B4666BC3FC70961E8EB3A"/>
    <w:rsid w:val="00A9690B"/>
  </w:style>
  <w:style w:type="paragraph" w:customStyle="1" w:styleId="B7101A88CD564ADF94E10DF0E05DB7D0">
    <w:name w:val="B7101A88CD564ADF94E10DF0E05DB7D0"/>
    <w:rsid w:val="00A9690B"/>
  </w:style>
  <w:style w:type="paragraph" w:customStyle="1" w:styleId="4C983C32C2724D99AD53F988D01C4320">
    <w:name w:val="4C983C32C2724D99AD53F988D01C4320"/>
    <w:rsid w:val="00A9690B"/>
  </w:style>
  <w:style w:type="paragraph" w:customStyle="1" w:styleId="AD883FFF3EAD4D238852933A0FE01C59">
    <w:name w:val="AD883FFF3EAD4D238852933A0FE01C59"/>
    <w:rsid w:val="00A9690B"/>
  </w:style>
  <w:style w:type="paragraph" w:customStyle="1" w:styleId="85E62B80F3774E919E38CBA291A992F1">
    <w:name w:val="85E62B80F3774E919E38CBA291A992F1"/>
    <w:rsid w:val="00A9690B"/>
  </w:style>
  <w:style w:type="paragraph" w:customStyle="1" w:styleId="8619A257F7C44B6996DB1E8F74133C31">
    <w:name w:val="8619A257F7C44B6996DB1E8F74133C31"/>
    <w:rsid w:val="00A9690B"/>
  </w:style>
  <w:style w:type="paragraph" w:customStyle="1" w:styleId="4064B5134E3742D4BC32907610CDC3D0">
    <w:name w:val="4064B5134E3742D4BC32907610CDC3D0"/>
    <w:rsid w:val="00A9690B"/>
  </w:style>
  <w:style w:type="paragraph" w:customStyle="1" w:styleId="826A6A52EC714BAD87759865CDBA97A9">
    <w:name w:val="826A6A52EC714BAD87759865CDBA97A9"/>
    <w:rsid w:val="00A9690B"/>
  </w:style>
  <w:style w:type="paragraph" w:customStyle="1" w:styleId="5C51FC9165784449837EA3AB32DB359B">
    <w:name w:val="5C51FC9165784449837EA3AB32DB359B"/>
    <w:rsid w:val="00A9690B"/>
  </w:style>
  <w:style w:type="paragraph" w:customStyle="1" w:styleId="2ACAE1F8F14F4D4F9033E270487A2E2A">
    <w:name w:val="2ACAE1F8F14F4D4F9033E270487A2E2A"/>
    <w:rsid w:val="00A9690B"/>
  </w:style>
  <w:style w:type="paragraph" w:customStyle="1" w:styleId="BD4893985B314A6EAD77304358A8FCD1">
    <w:name w:val="BD4893985B314A6EAD77304358A8FCD1"/>
    <w:rsid w:val="00A9690B"/>
  </w:style>
  <w:style w:type="paragraph" w:customStyle="1" w:styleId="8C03016B660D4E66A7A1868EB49C7647">
    <w:name w:val="8C03016B660D4E66A7A1868EB49C7647"/>
    <w:rsid w:val="00A9690B"/>
  </w:style>
  <w:style w:type="paragraph" w:customStyle="1" w:styleId="56AE3F81556F424AA813469F78993B37">
    <w:name w:val="56AE3F81556F424AA813469F78993B37"/>
    <w:rsid w:val="00A9690B"/>
  </w:style>
  <w:style w:type="paragraph" w:customStyle="1" w:styleId="D776F19FD689468F84BC68B6AADBE413">
    <w:name w:val="D776F19FD689468F84BC68B6AADBE413"/>
    <w:rsid w:val="00A9690B"/>
  </w:style>
  <w:style w:type="paragraph" w:customStyle="1" w:styleId="6E67F4FE55114367823E5C7A599E3007">
    <w:name w:val="6E67F4FE55114367823E5C7A599E3007"/>
    <w:rsid w:val="00A9690B"/>
  </w:style>
  <w:style w:type="paragraph" w:customStyle="1" w:styleId="DF4556D39B224C0DA92FA6B0A32E9ADD">
    <w:name w:val="DF4556D39B224C0DA92FA6B0A32E9ADD"/>
    <w:rsid w:val="00A9690B"/>
  </w:style>
  <w:style w:type="paragraph" w:customStyle="1" w:styleId="5A093D824D144DB89E47E0EA20F42D31">
    <w:name w:val="5A093D824D144DB89E47E0EA20F42D31"/>
    <w:rsid w:val="00A9690B"/>
  </w:style>
  <w:style w:type="paragraph" w:customStyle="1" w:styleId="76108EFFAD564D9297C50CF1FC1ABB68">
    <w:name w:val="76108EFFAD564D9297C50CF1FC1ABB68"/>
    <w:rsid w:val="00A9690B"/>
  </w:style>
  <w:style w:type="paragraph" w:customStyle="1" w:styleId="CDC28E23D3BA46C19B167ACE4DD715B7">
    <w:name w:val="CDC28E23D3BA46C19B167ACE4DD715B7"/>
    <w:rsid w:val="00A9690B"/>
  </w:style>
  <w:style w:type="paragraph" w:customStyle="1" w:styleId="D1A27930AC90474A90A8AE727387F2F1">
    <w:name w:val="D1A27930AC90474A90A8AE727387F2F1"/>
    <w:rsid w:val="00A9690B"/>
  </w:style>
  <w:style w:type="paragraph" w:customStyle="1" w:styleId="242E9047E8AF42E7BF208DBDAD132C6A">
    <w:name w:val="242E9047E8AF42E7BF208DBDAD132C6A"/>
    <w:rsid w:val="00A9690B"/>
  </w:style>
  <w:style w:type="paragraph" w:customStyle="1" w:styleId="EBEA298D386E4B6BB410CAA84B7B9D69">
    <w:name w:val="EBEA298D386E4B6BB410CAA84B7B9D69"/>
    <w:rsid w:val="00A9690B"/>
  </w:style>
  <w:style w:type="paragraph" w:customStyle="1" w:styleId="4252820E303144BABC788A4ACEF844FE">
    <w:name w:val="4252820E303144BABC788A4ACEF844FE"/>
    <w:rsid w:val="00A9690B"/>
  </w:style>
  <w:style w:type="paragraph" w:customStyle="1" w:styleId="31821D48D4DE44A48B73F9BF3A2D0DB5">
    <w:name w:val="31821D48D4DE44A48B73F9BF3A2D0DB5"/>
    <w:rsid w:val="00A9690B"/>
  </w:style>
  <w:style w:type="paragraph" w:customStyle="1" w:styleId="B6ED4CB4F1BB4F9180B0C419822AE5D0">
    <w:name w:val="B6ED4CB4F1BB4F9180B0C419822AE5D0"/>
    <w:rsid w:val="00A9690B"/>
  </w:style>
  <w:style w:type="paragraph" w:customStyle="1" w:styleId="B9C60C50040646CAA8A74E0397A40436">
    <w:name w:val="B9C60C50040646CAA8A74E0397A40436"/>
    <w:rsid w:val="00A9690B"/>
  </w:style>
  <w:style w:type="paragraph" w:customStyle="1" w:styleId="253B1CC29BB341C0A0104828C4A06B25">
    <w:name w:val="253B1CC29BB341C0A0104828C4A06B25"/>
    <w:rsid w:val="00A9690B"/>
  </w:style>
  <w:style w:type="paragraph" w:customStyle="1" w:styleId="BE3E39281B374D158AE755F8D2A82549">
    <w:name w:val="BE3E39281B374D158AE755F8D2A82549"/>
    <w:rsid w:val="00A9690B"/>
  </w:style>
  <w:style w:type="paragraph" w:customStyle="1" w:styleId="AE5F59EBFC64465FB12075588415D3BF">
    <w:name w:val="AE5F59EBFC64465FB12075588415D3BF"/>
    <w:rsid w:val="00A9690B"/>
  </w:style>
  <w:style w:type="paragraph" w:customStyle="1" w:styleId="A6D01D6B582445A1A5C920F48DEB484E">
    <w:name w:val="A6D01D6B582445A1A5C920F48DEB484E"/>
    <w:rsid w:val="00A9690B"/>
  </w:style>
  <w:style w:type="paragraph" w:customStyle="1" w:styleId="FC8817B0033945E997BC768D140CC135">
    <w:name w:val="FC8817B0033945E997BC768D140CC135"/>
    <w:rsid w:val="00A9690B"/>
  </w:style>
  <w:style w:type="paragraph" w:customStyle="1" w:styleId="DFA7E0FF6841410D8524002658785F69">
    <w:name w:val="DFA7E0FF6841410D8524002658785F69"/>
    <w:rsid w:val="00A9690B"/>
  </w:style>
  <w:style w:type="paragraph" w:customStyle="1" w:styleId="8C9CE42482524CF4876A98523D72A263">
    <w:name w:val="8C9CE42482524CF4876A98523D72A263"/>
    <w:rsid w:val="00A9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2</cp:revision>
  <dcterms:created xsi:type="dcterms:W3CDTF">2019-09-19T05:56:00Z</dcterms:created>
  <dcterms:modified xsi:type="dcterms:W3CDTF">2019-09-19T05:56:00Z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